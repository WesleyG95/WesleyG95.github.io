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04BE" w:rsidRPr="003A51B1" w:rsidRDefault="00763971" w:rsidP="00B63763">
      <w:pPr>
        <w:pStyle w:val="Heading1"/>
        <w:spacing w:before="0"/>
      </w:pPr>
      <w:r>
        <w:t>‍‍</w:t>
      </w:r>
      <w:r w:rsidR="00B63763">
        <w:rPr>
          <w:rFonts w:asciiTheme="minorHAnsi" w:hAnsiTheme="minorHAnsi"/>
          <w:color w:val="1C525B" w:themeColor="accent1" w:themeShade="80"/>
          <w:sz w:val="48"/>
          <w:szCs w:val="48"/>
        </w:rPr>
        <w:t>Wesley Gill</w:t>
      </w:r>
    </w:p>
    <w:p w:rsidR="009804BE" w:rsidRPr="003A51B1" w:rsidRDefault="00905708" w:rsidP="004E5E99">
      <w:pPr>
        <w:spacing w:after="0"/>
        <w:rPr>
          <w:color w:val="auto"/>
        </w:rPr>
      </w:pPr>
      <w:sdt>
        <w:sdtPr>
          <w:rPr>
            <w:color w:val="auto"/>
          </w:rPr>
          <w:alias w:val="Address"/>
          <w:tag w:val=""/>
          <w:id w:val="-593780209"/>
          <w:placeholder>
            <w:docPart w:val="1E5DFFA87A824016B780111F39A567D3"/>
          </w:placeholder>
          <w:dataBinding w:prefixMappings="xmlns:ns0='http://schemas.microsoft.com/office/2006/coverPageProps' " w:xpath="/ns0:CoverPageProperties[1]/ns0:CompanyAddress[1]" w:storeItemID="{55AF091B-3C7A-41E3-B477-F2FDAA23CFDA}"/>
          <w:text/>
        </w:sdtPr>
        <w:sdtEndPr/>
        <w:sdtContent>
          <w:r w:rsidR="001B60E9" w:rsidRPr="003A51B1">
            <w:rPr>
              <w:color w:val="auto"/>
            </w:rPr>
            <w:t>156 Big Bear Lane, Ashville, PA 16613</w:t>
          </w:r>
        </w:sdtContent>
      </w:sdt>
      <w:r w:rsidR="00763971" w:rsidRPr="003A51B1">
        <w:rPr>
          <w:color w:val="auto"/>
        </w:rPr>
        <w:t> | </w:t>
      </w:r>
      <w:sdt>
        <w:sdtPr>
          <w:rPr>
            <w:color w:val="auto"/>
          </w:rPr>
          <w:alias w:val="Telephone"/>
          <w:tag w:val=""/>
          <w:id w:val="-1416317146"/>
          <w:placeholder>
            <w:docPart w:val="C542B596EFE9471EA6364EDD2BBB0E80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496FC1">
            <w:rPr>
              <w:color w:val="auto"/>
            </w:rPr>
            <w:t xml:space="preserve">(814) </w:t>
          </w:r>
          <w:r w:rsidR="001B60E9" w:rsidRPr="003A51B1">
            <w:rPr>
              <w:color w:val="auto"/>
            </w:rPr>
            <w:t>569-8750</w:t>
          </w:r>
        </w:sdtContent>
      </w:sdt>
      <w:r w:rsidR="00763971" w:rsidRPr="003A51B1">
        <w:rPr>
          <w:color w:val="auto"/>
        </w:rPr>
        <w:t> | </w:t>
      </w:r>
      <w:sdt>
        <w:sdtPr>
          <w:rPr>
            <w:color w:val="auto"/>
          </w:rPr>
          <w:alias w:val="Email"/>
          <w:tag w:val=""/>
          <w:id w:val="-391963670"/>
          <w:placeholder>
            <w:docPart w:val="D9E0D6BC7E4C474B89748F6756787D6F"/>
          </w:placeholder>
          <w:dataBinding w:prefixMappings="xmlns:ns0='http://schemas.microsoft.com/office/2006/coverPageProps' " w:xpath="/ns0:CoverPageProperties[1]/ns0:CompanyEmail[1]" w:storeItemID="{55AF091B-3C7A-41E3-B477-F2FDAA23CFDA}"/>
          <w:text/>
        </w:sdtPr>
        <w:sdtEndPr/>
        <w:sdtContent>
          <w:r w:rsidR="00B63763" w:rsidRPr="003A51B1">
            <w:rPr>
              <w:color w:val="auto"/>
            </w:rPr>
            <w:t>WesleyG95@hotmail.com</w:t>
          </w:r>
        </w:sdtContent>
      </w:sdt>
    </w:p>
    <w:p w:rsidR="009804BE" w:rsidRPr="00203AAA" w:rsidRDefault="00763971" w:rsidP="00B15083">
      <w:pPr>
        <w:pStyle w:val="SectionHeading"/>
        <w:spacing w:before="600"/>
        <w:rPr>
          <w:rFonts w:ascii="Cambria" w:hAnsi="Cambria"/>
          <w:color w:val="1C525B" w:themeColor="accent1" w:themeShade="80"/>
        </w:rPr>
      </w:pPr>
      <w:r w:rsidRPr="00203AAA">
        <w:rPr>
          <w:rFonts w:ascii="Cambria" w:hAnsi="Cambria"/>
          <w:color w:val="1C525B" w:themeColor="accent1" w:themeShade="80"/>
        </w:rPr>
        <w:t>Objective</w:t>
      </w:r>
    </w:p>
    <w:p w:rsidR="009804BE" w:rsidRPr="004C5392" w:rsidRDefault="007700AB" w:rsidP="00DD1D57">
      <w:pPr>
        <w:pStyle w:val="ListBullet"/>
        <w:numPr>
          <w:ilvl w:val="0"/>
          <w:numId w:val="0"/>
        </w:numPr>
        <w:rPr>
          <w:rFonts w:ascii="Cambria" w:hAnsi="Cambria"/>
        </w:rPr>
      </w:pPr>
      <w:r w:rsidRPr="004C5392">
        <w:rPr>
          <w:rFonts w:ascii="Cambria" w:hAnsi="Cambria"/>
        </w:rPr>
        <w:t>Lo</w:t>
      </w:r>
      <w:r w:rsidR="00B30CA3">
        <w:rPr>
          <w:rFonts w:ascii="Cambria" w:hAnsi="Cambria"/>
        </w:rPr>
        <w:t>ng</w:t>
      </w:r>
      <w:r w:rsidR="00C62039">
        <w:rPr>
          <w:rFonts w:ascii="Cambria" w:hAnsi="Cambria"/>
        </w:rPr>
        <w:t>-</w:t>
      </w:r>
      <w:r w:rsidR="003F15A4">
        <w:rPr>
          <w:rFonts w:ascii="Cambria" w:hAnsi="Cambria"/>
        </w:rPr>
        <w:t>t</w:t>
      </w:r>
      <w:r w:rsidRPr="004C5392">
        <w:rPr>
          <w:rFonts w:ascii="Cambria" w:hAnsi="Cambria"/>
        </w:rPr>
        <w:t xml:space="preserve">erm employment that </w:t>
      </w:r>
      <w:r w:rsidR="00B37ACC" w:rsidRPr="004C5392">
        <w:rPr>
          <w:rFonts w:ascii="Cambria" w:hAnsi="Cambria"/>
        </w:rPr>
        <w:t>includes</w:t>
      </w:r>
      <w:r w:rsidRPr="004C5392">
        <w:rPr>
          <w:rFonts w:ascii="Cambria" w:hAnsi="Cambria"/>
        </w:rPr>
        <w:t xml:space="preserve"> learning </w:t>
      </w:r>
      <w:r w:rsidR="00B37ACC" w:rsidRPr="004C5392">
        <w:rPr>
          <w:rFonts w:ascii="Cambria" w:hAnsi="Cambria"/>
        </w:rPr>
        <w:t>opportunities</w:t>
      </w:r>
      <w:r w:rsidR="0020254C">
        <w:rPr>
          <w:rFonts w:ascii="Cambria" w:hAnsi="Cambria"/>
        </w:rPr>
        <w:t>,</w:t>
      </w:r>
      <w:r w:rsidRPr="004C5392">
        <w:rPr>
          <w:rFonts w:ascii="Cambria" w:hAnsi="Cambria"/>
        </w:rPr>
        <w:t xml:space="preserve"> professional developme</w:t>
      </w:r>
      <w:r w:rsidR="0020254C">
        <w:rPr>
          <w:rFonts w:ascii="Cambria" w:hAnsi="Cambria"/>
        </w:rPr>
        <w:t xml:space="preserve">nt within the programming field, and the opportunity to become a </w:t>
      </w:r>
      <w:r w:rsidR="003C187A">
        <w:rPr>
          <w:rFonts w:ascii="Cambria" w:hAnsi="Cambria"/>
        </w:rPr>
        <w:t>valuable member of a team</w:t>
      </w:r>
    </w:p>
    <w:p w:rsidR="009804BE" w:rsidRPr="00203AAA" w:rsidRDefault="00763971" w:rsidP="00B15083">
      <w:pPr>
        <w:pStyle w:val="SectionHeading"/>
        <w:spacing w:before="400"/>
        <w:rPr>
          <w:rFonts w:ascii="Cambria" w:hAnsi="Cambria"/>
          <w:color w:val="1C525B" w:themeColor="accent1" w:themeShade="80"/>
        </w:rPr>
      </w:pPr>
      <w:r w:rsidRPr="00203AAA">
        <w:rPr>
          <w:rFonts w:ascii="Cambria" w:hAnsi="Cambria"/>
          <w:color w:val="1C525B" w:themeColor="accent1" w:themeShade="80"/>
        </w:rPr>
        <w:t>Education</w:t>
      </w:r>
    </w:p>
    <w:p w:rsidR="009804BE" w:rsidRPr="004C5392" w:rsidRDefault="007700AB">
      <w:pPr>
        <w:pStyle w:val="Subsection"/>
        <w:spacing w:before="100"/>
        <w:rPr>
          <w:rFonts w:ascii="Cambria" w:hAnsi="Cambria"/>
        </w:rPr>
      </w:pPr>
      <w:r w:rsidRPr="004C5392">
        <w:rPr>
          <w:rFonts w:ascii="Cambria" w:hAnsi="Cambria"/>
        </w:rPr>
        <w:t xml:space="preserve">South Hills school of business </w:t>
      </w:r>
      <w:r w:rsidR="002F3E04" w:rsidRPr="004C5392">
        <w:rPr>
          <w:rFonts w:ascii="Cambria" w:hAnsi="Cambria"/>
        </w:rPr>
        <w:t>&amp;</w:t>
      </w:r>
      <w:r w:rsidRPr="004C5392">
        <w:rPr>
          <w:rFonts w:ascii="Cambria" w:hAnsi="Cambria"/>
        </w:rPr>
        <w:t xml:space="preserve"> technology</w:t>
      </w:r>
    </w:p>
    <w:p w:rsidR="004F1325" w:rsidRPr="004C5392" w:rsidRDefault="008307C7" w:rsidP="00DD1D57">
      <w:pPr>
        <w:pStyle w:val="ListBullet"/>
        <w:numPr>
          <w:ilvl w:val="0"/>
          <w:numId w:val="0"/>
        </w:numPr>
        <w:rPr>
          <w:rFonts w:ascii="Cambria" w:hAnsi="Cambria"/>
        </w:rPr>
      </w:pPr>
      <w:r w:rsidRPr="004C5392">
        <w:rPr>
          <w:rFonts w:ascii="Cambria" w:hAnsi="Cambria"/>
        </w:rPr>
        <w:t>Associate</w:t>
      </w:r>
      <w:r w:rsidR="004F1325" w:rsidRPr="004C5392">
        <w:rPr>
          <w:rFonts w:ascii="Cambria" w:hAnsi="Cambria"/>
        </w:rPr>
        <w:t xml:space="preserve"> </w:t>
      </w:r>
      <w:r w:rsidR="00496BD4">
        <w:rPr>
          <w:rFonts w:ascii="Cambria" w:hAnsi="Cambria"/>
        </w:rPr>
        <w:t xml:space="preserve">in </w:t>
      </w:r>
      <w:r w:rsidR="004F1325" w:rsidRPr="004C5392">
        <w:rPr>
          <w:rFonts w:ascii="Cambria" w:hAnsi="Cambria"/>
        </w:rPr>
        <w:t xml:space="preserve">Specialized Technology </w:t>
      </w:r>
      <w:r w:rsidRPr="004C5392">
        <w:rPr>
          <w:rFonts w:ascii="Cambria" w:hAnsi="Cambria"/>
        </w:rPr>
        <w:t xml:space="preserve">– Information Technology </w:t>
      </w:r>
    </w:p>
    <w:p w:rsidR="004F1325" w:rsidRPr="004C5392" w:rsidRDefault="004F1325" w:rsidP="00DD1D57">
      <w:pPr>
        <w:pStyle w:val="ListBullet"/>
        <w:numPr>
          <w:ilvl w:val="0"/>
          <w:numId w:val="0"/>
        </w:numPr>
        <w:rPr>
          <w:rFonts w:ascii="Cambria" w:hAnsi="Cambria"/>
        </w:rPr>
      </w:pPr>
      <w:r w:rsidRPr="004C5392">
        <w:rPr>
          <w:rFonts w:ascii="Cambria" w:hAnsi="Cambria"/>
        </w:rPr>
        <w:t>Major: Information Technology – Programming Emphasis</w:t>
      </w:r>
    </w:p>
    <w:p w:rsidR="009804BE" w:rsidRPr="004C5392" w:rsidRDefault="004F1325" w:rsidP="00CB11CF">
      <w:pPr>
        <w:pStyle w:val="ListBullet"/>
        <w:numPr>
          <w:ilvl w:val="0"/>
          <w:numId w:val="0"/>
        </w:numPr>
        <w:rPr>
          <w:rFonts w:ascii="Cambria" w:hAnsi="Cambria"/>
        </w:rPr>
      </w:pPr>
      <w:r w:rsidRPr="004C5392">
        <w:rPr>
          <w:rFonts w:ascii="Cambria" w:hAnsi="Cambria"/>
        </w:rPr>
        <w:t xml:space="preserve">Expected graduation: September </w:t>
      </w:r>
      <w:r w:rsidR="00D9399D" w:rsidRPr="004C5392">
        <w:rPr>
          <w:rFonts w:ascii="Cambria" w:hAnsi="Cambria"/>
        </w:rPr>
        <w:t>2016</w:t>
      </w:r>
    </w:p>
    <w:p w:rsidR="0008557C" w:rsidRPr="00203AAA" w:rsidRDefault="00763971" w:rsidP="00B15083">
      <w:pPr>
        <w:pStyle w:val="SectionHeading"/>
        <w:spacing w:before="400"/>
        <w:rPr>
          <w:rFonts w:ascii="Cambria" w:hAnsi="Cambria"/>
          <w:color w:val="1C525B" w:themeColor="accent1" w:themeShade="80"/>
        </w:rPr>
      </w:pPr>
      <w:r w:rsidRPr="00203AAA">
        <w:rPr>
          <w:rFonts w:ascii="Cambria" w:hAnsi="Cambria"/>
          <w:color w:val="1C525B" w:themeColor="accent1" w:themeShade="80"/>
        </w:rPr>
        <w:t xml:space="preserve">Skills </w:t>
      </w:r>
      <w:r w:rsidR="0008557C" w:rsidRPr="00203AAA">
        <w:rPr>
          <w:rFonts w:ascii="Cambria" w:hAnsi="Cambria"/>
          <w:color w:val="1C525B" w:themeColor="accent1" w:themeShade="80"/>
        </w:rPr>
        <w:t xml:space="preserve">Summary </w:t>
      </w:r>
    </w:p>
    <w:p w:rsidR="0008557C" w:rsidRPr="004C5392" w:rsidRDefault="0008557C" w:rsidP="0008557C">
      <w:pPr>
        <w:pStyle w:val="Subsection"/>
        <w:spacing w:before="100"/>
        <w:rPr>
          <w:rFonts w:ascii="Cambria" w:hAnsi="Cambria"/>
        </w:rPr>
      </w:pPr>
      <w:r w:rsidRPr="004C5392">
        <w:rPr>
          <w:rFonts w:ascii="Cambria" w:hAnsi="Cambria"/>
        </w:rPr>
        <w:t>Programming languages</w:t>
      </w:r>
    </w:p>
    <w:p w:rsidR="00F5739E" w:rsidRPr="004C5392" w:rsidRDefault="0008557C" w:rsidP="0008557C">
      <w:pPr>
        <w:pStyle w:val="ListBullet"/>
        <w:rPr>
          <w:rFonts w:ascii="Cambria" w:hAnsi="Cambria"/>
        </w:rPr>
      </w:pPr>
      <w:r w:rsidRPr="004C5392">
        <w:rPr>
          <w:rFonts w:ascii="Cambria" w:hAnsi="Cambria"/>
        </w:rPr>
        <w:t xml:space="preserve">Fluent with </w:t>
      </w:r>
      <w:r w:rsidR="001813BD" w:rsidRPr="004C5392">
        <w:rPr>
          <w:rFonts w:ascii="Cambria" w:hAnsi="Cambria"/>
        </w:rPr>
        <w:t xml:space="preserve">C#, JavaScript, HTML, </w:t>
      </w:r>
      <w:r w:rsidR="00F5739E" w:rsidRPr="004C5392">
        <w:rPr>
          <w:rFonts w:ascii="Cambria" w:hAnsi="Cambria"/>
        </w:rPr>
        <w:t>Java</w:t>
      </w:r>
    </w:p>
    <w:p w:rsidR="0008557C" w:rsidRPr="004C5392" w:rsidRDefault="00F5739E" w:rsidP="0008557C">
      <w:pPr>
        <w:pStyle w:val="ListBullet"/>
        <w:rPr>
          <w:rFonts w:ascii="Cambria" w:hAnsi="Cambria"/>
        </w:rPr>
      </w:pPr>
      <w:r w:rsidRPr="004C5392">
        <w:rPr>
          <w:rFonts w:ascii="Cambria" w:hAnsi="Cambria"/>
        </w:rPr>
        <w:t>Basic</w:t>
      </w:r>
      <w:r w:rsidR="0008557C" w:rsidRPr="004C5392">
        <w:rPr>
          <w:rFonts w:ascii="Cambria" w:hAnsi="Cambria"/>
        </w:rPr>
        <w:t xml:space="preserve"> knowledge of .</w:t>
      </w:r>
      <w:r w:rsidR="007470F2" w:rsidRPr="004C5392">
        <w:rPr>
          <w:rFonts w:ascii="Cambria" w:hAnsi="Cambria"/>
        </w:rPr>
        <w:t xml:space="preserve">NET Framework, </w:t>
      </w:r>
      <w:r w:rsidRPr="004C5392">
        <w:rPr>
          <w:rFonts w:ascii="Cambria" w:hAnsi="Cambria"/>
        </w:rPr>
        <w:t>Python</w:t>
      </w:r>
      <w:r w:rsidR="007470F2" w:rsidRPr="004C5392">
        <w:rPr>
          <w:rFonts w:ascii="Cambria" w:hAnsi="Cambria"/>
        </w:rPr>
        <w:t xml:space="preserve">, </w:t>
      </w:r>
      <w:r w:rsidR="00FF6CE5" w:rsidRPr="004C5392">
        <w:rPr>
          <w:rFonts w:ascii="Cambria" w:hAnsi="Cambria"/>
        </w:rPr>
        <w:t xml:space="preserve">CSS, </w:t>
      </w:r>
      <w:r w:rsidR="007470F2" w:rsidRPr="004C5392">
        <w:rPr>
          <w:rFonts w:ascii="Cambria" w:hAnsi="Cambria"/>
        </w:rPr>
        <w:t>PHP</w:t>
      </w:r>
      <w:r w:rsidR="000F6FC2">
        <w:rPr>
          <w:rFonts w:ascii="Cambria" w:hAnsi="Cambria"/>
        </w:rPr>
        <w:t xml:space="preserve">, </w:t>
      </w:r>
      <w:r w:rsidR="007470F2" w:rsidRPr="004C5392">
        <w:rPr>
          <w:rFonts w:ascii="Cambria" w:hAnsi="Cambria"/>
        </w:rPr>
        <w:t xml:space="preserve"> MVC Frameworks</w:t>
      </w:r>
    </w:p>
    <w:p w:rsidR="0008557C" w:rsidRPr="004C5392" w:rsidRDefault="0008557C" w:rsidP="0008557C">
      <w:pPr>
        <w:pStyle w:val="Subsection"/>
        <w:spacing w:before="100"/>
        <w:rPr>
          <w:rFonts w:ascii="Cambria" w:hAnsi="Cambria"/>
        </w:rPr>
      </w:pPr>
      <w:r w:rsidRPr="004C5392">
        <w:rPr>
          <w:rFonts w:ascii="Cambria" w:hAnsi="Cambria"/>
        </w:rPr>
        <w:t>Office tools</w:t>
      </w:r>
    </w:p>
    <w:p w:rsidR="003F278B" w:rsidRPr="004C5392" w:rsidRDefault="0008557C" w:rsidP="003F278B">
      <w:pPr>
        <w:pStyle w:val="ListBullet"/>
        <w:rPr>
          <w:rFonts w:ascii="Cambria" w:hAnsi="Cambria"/>
        </w:rPr>
      </w:pPr>
      <w:r w:rsidRPr="004C5392">
        <w:rPr>
          <w:rFonts w:ascii="Cambria" w:hAnsi="Cambria"/>
        </w:rPr>
        <w:t>Microsoft Word</w:t>
      </w:r>
      <w:r w:rsidR="00F5739E" w:rsidRPr="004C5392">
        <w:rPr>
          <w:rFonts w:ascii="Cambria" w:hAnsi="Cambria"/>
        </w:rPr>
        <w:t>, Excel, PowerPoint, and Access</w:t>
      </w:r>
    </w:p>
    <w:p w:rsidR="003F278B" w:rsidRPr="004C5392" w:rsidRDefault="003F278B" w:rsidP="003F278B">
      <w:pPr>
        <w:pStyle w:val="Subsection"/>
        <w:spacing w:before="100"/>
        <w:rPr>
          <w:rFonts w:ascii="Cambria" w:hAnsi="Cambria"/>
        </w:rPr>
      </w:pPr>
      <w:r w:rsidRPr="004C5392">
        <w:rPr>
          <w:rFonts w:ascii="Cambria" w:hAnsi="Cambria"/>
        </w:rPr>
        <w:t>Operating systems</w:t>
      </w:r>
    </w:p>
    <w:p w:rsidR="00F5739E" w:rsidRPr="004C5392" w:rsidRDefault="00F5739E" w:rsidP="003F278B">
      <w:pPr>
        <w:pStyle w:val="ListBullet"/>
        <w:rPr>
          <w:rFonts w:ascii="Cambria" w:hAnsi="Cambria"/>
        </w:rPr>
      </w:pPr>
      <w:r w:rsidRPr="004C5392">
        <w:rPr>
          <w:rFonts w:ascii="Cambria" w:hAnsi="Cambria"/>
        </w:rPr>
        <w:t>Extensive e</w:t>
      </w:r>
      <w:r w:rsidR="003F278B" w:rsidRPr="004C5392">
        <w:rPr>
          <w:rFonts w:ascii="Cambria" w:hAnsi="Cambria"/>
        </w:rPr>
        <w:t>xperience with: Windows 7, W</w:t>
      </w:r>
      <w:r w:rsidRPr="004C5392">
        <w:rPr>
          <w:rFonts w:ascii="Cambria" w:hAnsi="Cambria"/>
        </w:rPr>
        <w:t xml:space="preserve">indows 8.1, Windows 10, and </w:t>
      </w:r>
      <w:r w:rsidR="00293736">
        <w:rPr>
          <w:rFonts w:ascii="Cambria" w:hAnsi="Cambria"/>
        </w:rPr>
        <w:t xml:space="preserve">Apple </w:t>
      </w:r>
      <w:r w:rsidRPr="004C5392">
        <w:rPr>
          <w:rFonts w:ascii="Cambria" w:hAnsi="Cambria"/>
        </w:rPr>
        <w:t>iOS</w:t>
      </w:r>
    </w:p>
    <w:p w:rsidR="008521A1" w:rsidRPr="004C5392" w:rsidRDefault="00F5739E" w:rsidP="008521A1">
      <w:pPr>
        <w:pStyle w:val="ListBullet"/>
        <w:rPr>
          <w:rFonts w:ascii="Cambria" w:hAnsi="Cambria"/>
        </w:rPr>
      </w:pPr>
      <w:r w:rsidRPr="005D3F31">
        <w:t>Basic</w:t>
      </w:r>
      <w:r w:rsidR="003F278B" w:rsidRPr="005D3F31">
        <w:t xml:space="preserve"> exp</w:t>
      </w:r>
      <w:r w:rsidRPr="005D3F31">
        <w:t>erience with Linux and Android</w:t>
      </w:r>
      <w:r w:rsidR="005D3F31" w:rsidRPr="005D3F31">
        <w:t xml:space="preserve"> </w:t>
      </w:r>
    </w:p>
    <w:p w:rsidR="008521A1" w:rsidRPr="004C5392" w:rsidRDefault="008521A1" w:rsidP="008521A1">
      <w:pPr>
        <w:pStyle w:val="Subsection"/>
        <w:spacing w:before="100"/>
        <w:rPr>
          <w:rFonts w:ascii="Cambria" w:hAnsi="Cambria"/>
        </w:rPr>
      </w:pPr>
      <w:r>
        <w:rPr>
          <w:rFonts w:ascii="Cambria" w:hAnsi="Cambria"/>
        </w:rPr>
        <w:t>OTHER</w:t>
      </w:r>
    </w:p>
    <w:p w:rsidR="00142A6E" w:rsidRDefault="00142A6E" w:rsidP="00041965">
      <w:pPr>
        <w:pStyle w:val="ListBullet"/>
      </w:pPr>
      <w:r>
        <w:t xml:space="preserve">GitHub – creating repositories, cloning repositories, </w:t>
      </w:r>
      <w:r w:rsidR="00694009">
        <w:t>and committing</w:t>
      </w:r>
      <w:r w:rsidR="00485E67">
        <w:t xml:space="preserve"> to repositories</w:t>
      </w:r>
    </w:p>
    <w:p w:rsidR="00041965" w:rsidRDefault="007A1127" w:rsidP="00041965">
      <w:pPr>
        <w:pStyle w:val="ListBullet"/>
      </w:pPr>
      <w:r>
        <w:t>Building computers/h</w:t>
      </w:r>
      <w:r w:rsidR="006F7509">
        <w:t>ardware replacement</w:t>
      </w:r>
      <w:r>
        <w:t xml:space="preserve"> – motherboa</w:t>
      </w:r>
      <w:r w:rsidR="004A3823">
        <w:t>rd, power supply, processor</w:t>
      </w:r>
      <w:r w:rsidR="004F2C85">
        <w:t xml:space="preserve">, </w:t>
      </w:r>
      <w:r w:rsidR="00861D69">
        <w:t>memory</w:t>
      </w:r>
      <w:r w:rsidR="00792D55">
        <w:t>, expansion cards</w:t>
      </w:r>
      <w:r w:rsidR="004F2C85">
        <w:t xml:space="preserve"> </w:t>
      </w:r>
    </w:p>
    <w:p w:rsidR="005D3F31" w:rsidRDefault="00041965" w:rsidP="00041965">
      <w:pPr>
        <w:pStyle w:val="ListBullet"/>
      </w:pPr>
      <w:r>
        <w:t>Content management systems</w:t>
      </w:r>
      <w:r w:rsidRPr="004D4A17">
        <w:t xml:space="preserve"> </w:t>
      </w:r>
    </w:p>
    <w:p w:rsidR="004D4A17" w:rsidRDefault="00067F40" w:rsidP="00041965">
      <w:pPr>
        <w:pStyle w:val="ListBullet"/>
      </w:pPr>
      <w:r>
        <w:t>Database programming</w:t>
      </w:r>
      <w:r w:rsidR="002E3C93">
        <w:t xml:space="preserve"> with SQL and database design</w:t>
      </w:r>
      <w:r w:rsidR="004D4A17" w:rsidRPr="004D4A17">
        <w:t xml:space="preserve"> </w:t>
      </w:r>
    </w:p>
    <w:p w:rsidR="00067F40" w:rsidRDefault="004D4A17" w:rsidP="00067F40">
      <w:pPr>
        <w:pStyle w:val="ListBullet"/>
      </w:pPr>
      <w:r>
        <w:t>Project management</w:t>
      </w:r>
    </w:p>
    <w:p w:rsidR="005D3F31" w:rsidRPr="00203AAA" w:rsidRDefault="005D3F31" w:rsidP="00B15083">
      <w:pPr>
        <w:pStyle w:val="SectionHeading"/>
        <w:spacing w:before="400"/>
        <w:rPr>
          <w:rFonts w:ascii="Cambria" w:hAnsi="Cambria"/>
          <w:color w:val="1C525B" w:themeColor="accent1" w:themeShade="80"/>
        </w:rPr>
      </w:pPr>
      <w:r>
        <w:rPr>
          <w:rFonts w:ascii="Cambria" w:hAnsi="Cambria"/>
          <w:color w:val="1C525B" w:themeColor="accent1" w:themeShade="80"/>
        </w:rPr>
        <w:t>Projects</w:t>
      </w:r>
    </w:p>
    <w:p w:rsidR="005D3F31" w:rsidRPr="004C5392" w:rsidRDefault="005D3F31" w:rsidP="00497507">
      <w:pPr>
        <w:pStyle w:val="ListBullet"/>
      </w:pPr>
      <w:r>
        <w:t xml:space="preserve">Weather Application – Created a web application that consumes </w:t>
      </w:r>
      <w:r w:rsidR="00497507">
        <w:t xml:space="preserve">JSON web service </w:t>
      </w:r>
      <w:r>
        <w:t xml:space="preserve">data </w:t>
      </w:r>
      <w:r w:rsidR="00497507">
        <w:t xml:space="preserve">from </w:t>
      </w:r>
      <w:hyperlink r:id="rId9" w:history="1">
        <w:r w:rsidR="00497507" w:rsidRPr="00FF5624">
          <w:rPr>
            <w:rStyle w:val="Hyperlink"/>
            <w:rFonts w:ascii="Cambria" w:hAnsi="Cambria"/>
          </w:rPr>
          <w:t>http://openweathermap.org/</w:t>
        </w:r>
      </w:hyperlink>
      <w:r w:rsidR="00497507">
        <w:rPr>
          <w:rFonts w:ascii="Cambria" w:hAnsi="Cambria"/>
        </w:rPr>
        <w:t xml:space="preserve"> </w:t>
      </w:r>
      <w:r w:rsidR="007D6B21">
        <w:t>using jQuery</w:t>
      </w:r>
      <w:r w:rsidR="00497507">
        <w:t xml:space="preserve"> and outputs </w:t>
      </w:r>
      <w:r w:rsidR="009B5327">
        <w:t xml:space="preserve">it </w:t>
      </w:r>
      <w:r w:rsidR="00163E80">
        <w:t xml:space="preserve">in real time </w:t>
      </w:r>
      <w:r w:rsidR="00497507">
        <w:t>to a web page</w:t>
      </w:r>
    </w:p>
    <w:p w:rsidR="005D3F31" w:rsidRDefault="005D3F31" w:rsidP="00D91383">
      <w:pPr>
        <w:pStyle w:val="ListBullet"/>
        <w:rPr>
          <w:rFonts w:ascii="Cambria" w:hAnsi="Cambria"/>
        </w:rPr>
      </w:pPr>
      <w:r>
        <w:rPr>
          <w:rFonts w:ascii="Cambria" w:hAnsi="Cambria"/>
        </w:rPr>
        <w:t>Social Media Website – Created a small website that connects to a database and allows the user to create an account, see their account settings, edit thei</w:t>
      </w:r>
      <w:r w:rsidR="00FB477D">
        <w:rPr>
          <w:rFonts w:ascii="Cambria" w:hAnsi="Cambria"/>
        </w:rPr>
        <w:t>r account settings, and delete</w:t>
      </w:r>
      <w:r w:rsidR="00497507">
        <w:rPr>
          <w:rFonts w:ascii="Cambria" w:hAnsi="Cambria"/>
        </w:rPr>
        <w:t xml:space="preserve"> their account</w:t>
      </w:r>
    </w:p>
    <w:p w:rsidR="00637F68" w:rsidRPr="005D3F31" w:rsidRDefault="00637F68" w:rsidP="00D91383">
      <w:pPr>
        <w:pStyle w:val="ListBullet"/>
        <w:rPr>
          <w:rFonts w:ascii="Cambria" w:hAnsi="Cambria"/>
        </w:rPr>
      </w:pPr>
      <w:r>
        <w:rPr>
          <w:rFonts w:ascii="Cambria" w:hAnsi="Cambria"/>
        </w:rPr>
        <w:t xml:space="preserve">Lakemont WaterWorks Website – Created a responsive, interactive website for a business </w:t>
      </w:r>
      <w:r w:rsidR="00E46CEB">
        <w:rPr>
          <w:rFonts w:ascii="Cambria" w:hAnsi="Cambria"/>
        </w:rPr>
        <w:t>with HTML/CSS/JavaScript</w:t>
      </w:r>
    </w:p>
    <w:p w:rsidR="009804BE" w:rsidRPr="00203AAA" w:rsidRDefault="00BF681A" w:rsidP="00B15083">
      <w:pPr>
        <w:pStyle w:val="SectionHeading"/>
        <w:spacing w:before="400"/>
        <w:rPr>
          <w:rFonts w:ascii="Cambria" w:hAnsi="Cambria"/>
          <w:color w:val="1C525B" w:themeColor="accent1" w:themeShade="80"/>
        </w:rPr>
      </w:pPr>
      <w:r w:rsidRPr="00203AAA">
        <w:rPr>
          <w:rFonts w:ascii="Cambria" w:hAnsi="Cambria"/>
          <w:color w:val="1C525B" w:themeColor="accent1" w:themeShade="80"/>
        </w:rPr>
        <w:t>Employment</w:t>
      </w:r>
    </w:p>
    <w:p w:rsidR="009804BE" w:rsidRPr="004C5392" w:rsidRDefault="00BF681A">
      <w:pPr>
        <w:pStyle w:val="Subsection"/>
        <w:spacing w:before="100"/>
        <w:rPr>
          <w:rFonts w:ascii="Cambria" w:hAnsi="Cambria"/>
        </w:rPr>
      </w:pPr>
      <w:r w:rsidRPr="004C5392">
        <w:rPr>
          <w:rFonts w:ascii="Cambria" w:hAnsi="Cambria"/>
        </w:rPr>
        <w:t>lakemont waterworks</w:t>
      </w:r>
      <w:r w:rsidR="00763971" w:rsidRPr="004C5392">
        <w:rPr>
          <w:rFonts w:ascii="Cambria" w:hAnsi="Cambria"/>
        </w:rPr>
        <w:t> | </w:t>
      </w:r>
      <w:r w:rsidR="006F0324" w:rsidRPr="004C5392">
        <w:rPr>
          <w:rFonts w:ascii="Cambria" w:hAnsi="Cambria"/>
        </w:rPr>
        <w:t>July 12,</w:t>
      </w:r>
      <w:r w:rsidRPr="004C5392">
        <w:rPr>
          <w:rFonts w:ascii="Cambria" w:hAnsi="Cambria"/>
        </w:rPr>
        <w:t xml:space="preserve"> 2015 to present</w:t>
      </w:r>
    </w:p>
    <w:p w:rsidR="007470F2" w:rsidRPr="00B63763" w:rsidRDefault="00BF681A" w:rsidP="001B4601">
      <w:pPr>
        <w:pStyle w:val="ListBullet"/>
      </w:pPr>
      <w:r w:rsidRPr="004C5392">
        <w:t xml:space="preserve">Worked </w:t>
      </w:r>
      <w:r w:rsidR="00D81AE5">
        <w:t xml:space="preserve">with customers, </w:t>
      </w:r>
      <w:r w:rsidR="00A1469D">
        <w:t>us</w:t>
      </w:r>
      <w:r w:rsidR="004E278A">
        <w:t xml:space="preserve">ed </w:t>
      </w:r>
      <w:r w:rsidR="00D81AE5">
        <w:t>custom</w:t>
      </w:r>
      <w:r w:rsidR="00046980" w:rsidRPr="004C5392">
        <w:t xml:space="preserve"> software, </w:t>
      </w:r>
      <w:r w:rsidR="00DC4A46">
        <w:t>changed</w:t>
      </w:r>
      <w:r w:rsidRPr="004C5392">
        <w:t xml:space="preserve"> oil in cars, </w:t>
      </w:r>
      <w:r w:rsidR="00862CC5">
        <w:t>monitored</w:t>
      </w:r>
      <w:r w:rsidRPr="004C5392">
        <w:t xml:space="preserve"> car washes</w:t>
      </w:r>
      <w:r w:rsidR="00F96C96">
        <w:t>, and made sure customers were satisfied</w:t>
      </w:r>
      <w:bookmarkStart w:id="0" w:name="_GoBack"/>
      <w:bookmarkEnd w:id="0"/>
    </w:p>
    <w:sectPr w:rsidR="007470F2" w:rsidRPr="00B63763" w:rsidSect="00B63763"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60E9" w:rsidRDefault="001B60E9">
      <w:pPr>
        <w:spacing w:after="0"/>
      </w:pPr>
      <w:r>
        <w:separator/>
      </w:r>
    </w:p>
  </w:endnote>
  <w:endnote w:type="continuationSeparator" w:id="0">
    <w:p w:rsidR="001B60E9" w:rsidRDefault="001B60E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04BE" w:rsidRDefault="00763971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B15083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60E9" w:rsidRDefault="001B60E9">
      <w:pPr>
        <w:spacing w:after="0"/>
      </w:pPr>
      <w:r>
        <w:separator/>
      </w:r>
    </w:p>
  </w:footnote>
  <w:footnote w:type="continuationSeparator" w:id="0">
    <w:p w:rsidR="001B60E9" w:rsidRDefault="001B60E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B712A162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0E9"/>
    <w:rsid w:val="00041965"/>
    <w:rsid w:val="00046980"/>
    <w:rsid w:val="00052FD5"/>
    <w:rsid w:val="00067F40"/>
    <w:rsid w:val="0008557C"/>
    <w:rsid w:val="000F6FC2"/>
    <w:rsid w:val="001010B2"/>
    <w:rsid w:val="00142A6E"/>
    <w:rsid w:val="00142E69"/>
    <w:rsid w:val="00163E80"/>
    <w:rsid w:val="001813BD"/>
    <w:rsid w:val="001B4601"/>
    <w:rsid w:val="001B60E9"/>
    <w:rsid w:val="001B7614"/>
    <w:rsid w:val="001E298C"/>
    <w:rsid w:val="0020254C"/>
    <w:rsid w:val="00203AAA"/>
    <w:rsid w:val="00293736"/>
    <w:rsid w:val="002E3C93"/>
    <w:rsid w:val="002E54E1"/>
    <w:rsid w:val="002F3E04"/>
    <w:rsid w:val="003230B1"/>
    <w:rsid w:val="0037034A"/>
    <w:rsid w:val="00373CD1"/>
    <w:rsid w:val="003A51B1"/>
    <w:rsid w:val="003C187A"/>
    <w:rsid w:val="003F15A4"/>
    <w:rsid w:val="003F278B"/>
    <w:rsid w:val="004832AA"/>
    <w:rsid w:val="00485E67"/>
    <w:rsid w:val="00496BD4"/>
    <w:rsid w:val="00496FC1"/>
    <w:rsid w:val="00497507"/>
    <w:rsid w:val="004A3823"/>
    <w:rsid w:val="004C5392"/>
    <w:rsid w:val="004D4A17"/>
    <w:rsid w:val="004E278A"/>
    <w:rsid w:val="004E5E99"/>
    <w:rsid w:val="004F1325"/>
    <w:rsid w:val="004F2C85"/>
    <w:rsid w:val="00541409"/>
    <w:rsid w:val="00586D50"/>
    <w:rsid w:val="005D3F31"/>
    <w:rsid w:val="00637F68"/>
    <w:rsid w:val="00664DE3"/>
    <w:rsid w:val="00694009"/>
    <w:rsid w:val="006F0324"/>
    <w:rsid w:val="006F7509"/>
    <w:rsid w:val="007470F2"/>
    <w:rsid w:val="00763971"/>
    <w:rsid w:val="007700AB"/>
    <w:rsid w:val="00774E77"/>
    <w:rsid w:val="00792D55"/>
    <w:rsid w:val="007A1127"/>
    <w:rsid w:val="007B6E8E"/>
    <w:rsid w:val="007D6B21"/>
    <w:rsid w:val="00817B4B"/>
    <w:rsid w:val="008307C7"/>
    <w:rsid w:val="008521A1"/>
    <w:rsid w:val="00861D69"/>
    <w:rsid w:val="00862CC5"/>
    <w:rsid w:val="00905708"/>
    <w:rsid w:val="009804BE"/>
    <w:rsid w:val="009A3257"/>
    <w:rsid w:val="009B5327"/>
    <w:rsid w:val="009C5BDB"/>
    <w:rsid w:val="00A132DE"/>
    <w:rsid w:val="00A1469D"/>
    <w:rsid w:val="00B15083"/>
    <w:rsid w:val="00B30CA3"/>
    <w:rsid w:val="00B37ACC"/>
    <w:rsid w:val="00B63763"/>
    <w:rsid w:val="00BF681A"/>
    <w:rsid w:val="00C62039"/>
    <w:rsid w:val="00C941CF"/>
    <w:rsid w:val="00CB11CF"/>
    <w:rsid w:val="00CD7F85"/>
    <w:rsid w:val="00D26EE9"/>
    <w:rsid w:val="00D81AE5"/>
    <w:rsid w:val="00D9399D"/>
    <w:rsid w:val="00DC4A46"/>
    <w:rsid w:val="00DD1D57"/>
    <w:rsid w:val="00E46CEB"/>
    <w:rsid w:val="00F5739E"/>
    <w:rsid w:val="00F96C96"/>
    <w:rsid w:val="00FB477D"/>
    <w:rsid w:val="00FF6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6CD6AB-18D6-4931-8DE7-E748CE654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29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A7B88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pPr>
      <w:spacing w:before="500" w:after="100"/>
    </w:pPr>
    <w:rPr>
      <w:rFonts w:asciiTheme="majorHAnsi" w:eastAsiaTheme="majorEastAsia" w:hAnsiTheme="majorHAnsi" w:cstheme="majorBidi"/>
      <w:b/>
      <w:bCs/>
      <w:color w:val="39A5B7" w:themeColor="accent1"/>
      <w:sz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/>
    </w:pPr>
  </w:style>
  <w:style w:type="paragraph" w:customStyle="1" w:styleId="Subsection">
    <w:name w:val="Subsection"/>
    <w:basedOn w:val="Normal"/>
    <w:uiPriority w:val="1"/>
    <w:qFormat/>
    <w:pPr>
      <w:spacing w:before="280" w:after="120"/>
    </w:pPr>
    <w:rPr>
      <w:b/>
      <w:bCs/>
      <w:caps/>
      <w:color w:val="262626" w:themeColor="text1" w:themeTint="D9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  <w:jc w:val="right"/>
    </w:pPr>
    <w:rPr>
      <w:color w:val="39A5B7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39A5B7" w:themeColor="accent1"/>
    </w:r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1"/>
    <w:rPr>
      <w:b/>
      <w:bCs/>
      <w:color w:val="0D0D0D" w:themeColor="text1" w:themeTint="F2"/>
    </w:rPr>
  </w:style>
  <w:style w:type="paragraph" w:customStyle="1" w:styleId="Address">
    <w:name w:val="Address"/>
    <w:basedOn w:val="Normal"/>
    <w:uiPriority w:val="1"/>
    <w:qFormat/>
    <w:pPr>
      <w:spacing w:line="336" w:lineRule="auto"/>
      <w:contextualSpacing/>
    </w:pPr>
  </w:style>
  <w:style w:type="paragraph" w:styleId="Salutation">
    <w:name w:val="Salutation"/>
    <w:basedOn w:val="Normal"/>
    <w:next w:val="Normal"/>
    <w:link w:val="SalutationChar"/>
    <w:uiPriority w:val="2"/>
    <w:unhideWhenUsed/>
    <w:qFormat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2"/>
    <w:rPr>
      <w:b/>
      <w:bCs/>
      <w:color w:val="0D0D0D" w:themeColor="text1" w:themeTint="F2"/>
    </w:rPr>
  </w:style>
  <w:style w:type="paragraph" w:styleId="Closing">
    <w:name w:val="Closing"/>
    <w:basedOn w:val="Normal"/>
    <w:next w:val="Signature"/>
    <w:link w:val="ClosingChar"/>
    <w:uiPriority w:val="2"/>
    <w:unhideWhenUsed/>
    <w:qFormat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2"/>
    <w:rPr>
      <w:b/>
      <w:bCs/>
      <w:color w:val="0D0D0D" w:themeColor="text1" w:themeTint="F2"/>
    </w:rPr>
  </w:style>
  <w:style w:type="paragraph" w:styleId="Signature">
    <w:name w:val="Signature"/>
    <w:basedOn w:val="Normal"/>
    <w:link w:val="SignatureChar"/>
    <w:uiPriority w:val="2"/>
    <w:unhideWhenUsed/>
    <w:qFormat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2"/>
    <w:rPr>
      <w:b/>
      <w:bCs/>
      <w:color w:val="0D0D0D" w:themeColor="text1" w:themeTint="F2"/>
    </w:rPr>
  </w:style>
  <w:style w:type="character" w:customStyle="1" w:styleId="Heading1Char">
    <w:name w:val="Heading 1 Char"/>
    <w:basedOn w:val="DefaultParagraphFont"/>
    <w:link w:val="Heading1"/>
    <w:uiPriority w:val="9"/>
    <w:rsid w:val="001E298C"/>
    <w:rPr>
      <w:rFonts w:asciiTheme="majorHAnsi" w:eastAsiaTheme="majorEastAsia" w:hAnsiTheme="majorHAnsi" w:cstheme="majorBidi"/>
      <w:color w:val="2A7B88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6EE9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6EE9"/>
    <w:rPr>
      <w:rFonts w:ascii="Segoe UI" w:hAnsi="Segoe UI" w:cs="Segoe UI"/>
      <w:szCs w:val="18"/>
    </w:rPr>
  </w:style>
  <w:style w:type="character" w:styleId="Hyperlink">
    <w:name w:val="Hyperlink"/>
    <w:basedOn w:val="DefaultParagraphFont"/>
    <w:uiPriority w:val="99"/>
    <w:unhideWhenUsed/>
    <w:rsid w:val="00497507"/>
    <w:rPr>
      <w:color w:val="39A5B7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http://openweathermap.org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esley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E5DFFA87A824016B780111F39A567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8114CD-9FAE-4BE5-BF77-899EB3EE6E1D}"/>
      </w:docPartPr>
      <w:docPartBody>
        <w:p w:rsidR="001125C7" w:rsidRDefault="006A01B3">
          <w:pPr>
            <w:pStyle w:val="1E5DFFA87A824016B780111F39A567D3"/>
          </w:pPr>
          <w:r>
            <w:t>[Address, City, ST  ZIP Code]</w:t>
          </w:r>
        </w:p>
      </w:docPartBody>
    </w:docPart>
    <w:docPart>
      <w:docPartPr>
        <w:name w:val="C542B596EFE9471EA6364EDD2BBB0E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88E971-DA69-4EB9-A010-394929438C52}"/>
      </w:docPartPr>
      <w:docPartBody>
        <w:p w:rsidR="001125C7" w:rsidRDefault="006A01B3">
          <w:pPr>
            <w:pStyle w:val="C542B596EFE9471EA6364EDD2BBB0E80"/>
          </w:pPr>
          <w:r>
            <w:t>[Telephone]</w:t>
          </w:r>
        </w:p>
      </w:docPartBody>
    </w:docPart>
    <w:docPart>
      <w:docPartPr>
        <w:name w:val="D9E0D6BC7E4C474B89748F6756787D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1A8591-33E4-43A9-802E-591F0E1C88C5}"/>
      </w:docPartPr>
      <w:docPartBody>
        <w:p w:rsidR="001125C7" w:rsidRDefault="006A01B3">
          <w:pPr>
            <w:pStyle w:val="D9E0D6BC7E4C474B89748F6756787D6F"/>
          </w:pPr>
          <w:r>
            <w:t>[Email]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1B3"/>
    <w:rsid w:val="001125C7"/>
    <w:rsid w:val="002456C4"/>
    <w:rsid w:val="00270B11"/>
    <w:rsid w:val="006A0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21334F696EA4059A8ABDD8F776528E7">
    <w:name w:val="521334F696EA4059A8ABDD8F776528E7"/>
  </w:style>
  <w:style w:type="paragraph" w:customStyle="1" w:styleId="1E5DFFA87A824016B780111F39A567D3">
    <w:name w:val="1E5DFFA87A824016B780111F39A567D3"/>
  </w:style>
  <w:style w:type="paragraph" w:customStyle="1" w:styleId="C542B596EFE9471EA6364EDD2BBB0E80">
    <w:name w:val="C542B596EFE9471EA6364EDD2BBB0E80"/>
  </w:style>
  <w:style w:type="paragraph" w:customStyle="1" w:styleId="D9E0D6BC7E4C474B89748F6756787D6F">
    <w:name w:val="D9E0D6BC7E4C474B89748F6756787D6F"/>
  </w:style>
  <w:style w:type="paragraph" w:customStyle="1" w:styleId="29A88AE005CA457A96F11DE04B7F9A38">
    <w:name w:val="29A88AE005CA457A96F11DE04B7F9A38"/>
  </w:style>
  <w:style w:type="paragraph" w:customStyle="1" w:styleId="F97227079F1B455DAEC0B08ED49C681C">
    <w:name w:val="F97227079F1B455DAEC0B08ED49C681C"/>
  </w:style>
  <w:style w:type="paragraph" w:customStyle="1" w:styleId="0DAF24D1CDE943D9A07375B19384D126">
    <w:name w:val="0DAF24D1CDE943D9A07375B19384D126"/>
  </w:style>
  <w:style w:type="paragraph" w:customStyle="1" w:styleId="58586988FD92452BAA373D688D406278">
    <w:name w:val="58586988FD92452BAA373D688D406278"/>
  </w:style>
  <w:style w:type="paragraph" w:customStyle="1" w:styleId="62F51F47B8894272A89C5E8DC1C4767E">
    <w:name w:val="62F51F47B8894272A89C5E8DC1C4767E"/>
  </w:style>
  <w:style w:type="character" w:styleId="PlaceholderText">
    <w:name w:val="Placeholder Text"/>
    <w:basedOn w:val="DefaultParagraphFont"/>
    <w:uiPriority w:val="99"/>
    <w:semiHidden/>
    <w:rsid w:val="006A01B3"/>
    <w:rPr>
      <w:color w:val="808080"/>
    </w:rPr>
  </w:style>
  <w:style w:type="paragraph" w:customStyle="1" w:styleId="75D4104248534D539B7816161C6C13C6">
    <w:name w:val="75D4104248534D539B7816161C6C13C6"/>
  </w:style>
  <w:style w:type="paragraph" w:customStyle="1" w:styleId="445285CA41314926BF88DD99C494F7F0">
    <w:name w:val="445285CA41314926BF88DD99C494F7F0"/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 w:line="240" w:lineRule="auto"/>
    </w:pPr>
    <w:rPr>
      <w:rFonts w:cs="Times New Roman"/>
      <w:color w:val="404040" w:themeColor="text1" w:themeTint="BF"/>
      <w:sz w:val="18"/>
    </w:rPr>
  </w:style>
  <w:style w:type="paragraph" w:customStyle="1" w:styleId="961DB50E24E449E9B0C40496267D342D">
    <w:name w:val="961DB50E24E449E9B0C40496267D342D"/>
  </w:style>
  <w:style w:type="paragraph" w:customStyle="1" w:styleId="23BCDE42ABF6456B999EBF8EE4DC0131">
    <w:name w:val="23BCDE42ABF6456B999EBF8EE4DC0131"/>
  </w:style>
  <w:style w:type="paragraph" w:customStyle="1" w:styleId="ABB3DE681DCC453CAA560501F6ADD862">
    <w:name w:val="ABB3DE681DCC453CAA560501F6ADD862"/>
  </w:style>
  <w:style w:type="paragraph" w:customStyle="1" w:styleId="87EA0A8CCB244FBC9212D0ECF8FED2EE">
    <w:name w:val="87EA0A8CCB244FBC9212D0ECF8FED2EE"/>
  </w:style>
  <w:style w:type="paragraph" w:customStyle="1" w:styleId="2C4776C1F59545CAB01D9F4A58F1C0F1">
    <w:name w:val="2C4776C1F59545CAB01D9F4A58F1C0F1"/>
  </w:style>
  <w:style w:type="paragraph" w:customStyle="1" w:styleId="30352C3E7B9D4472B4ACC2108571DDEA">
    <w:name w:val="30352C3E7B9D4472B4ACC2108571DDEA"/>
  </w:style>
  <w:style w:type="paragraph" w:customStyle="1" w:styleId="959758FB028540E58F683E444E0052ED">
    <w:name w:val="959758FB028540E58F683E444E0052ED"/>
  </w:style>
  <w:style w:type="paragraph" w:customStyle="1" w:styleId="016CF1504E814E80B7D8142AD4F73413">
    <w:name w:val="016CF1504E814E80B7D8142AD4F73413"/>
    <w:rsid w:val="006A01B3"/>
  </w:style>
  <w:style w:type="paragraph" w:customStyle="1" w:styleId="5B551603D617402491298D6836A5C1F8">
    <w:name w:val="5B551603D617402491298D6836A5C1F8"/>
    <w:rsid w:val="006A01B3"/>
  </w:style>
  <w:style w:type="paragraph" w:customStyle="1" w:styleId="3F1DA26E493C407BA93319EA61183BE1">
    <w:name w:val="3F1DA26E493C407BA93319EA61183BE1"/>
    <w:rsid w:val="006A01B3"/>
  </w:style>
  <w:style w:type="paragraph" w:customStyle="1" w:styleId="3911A50261A349FCAAAF4BDC6DABC1B0">
    <w:name w:val="3911A50261A349FCAAAF4BDC6DABC1B0"/>
    <w:rsid w:val="006A01B3"/>
  </w:style>
  <w:style w:type="paragraph" w:customStyle="1" w:styleId="88E17DAE3CBF4F949A02B92E5ACB8331">
    <w:name w:val="88E17DAE3CBF4F949A02B92E5ACB8331"/>
    <w:rsid w:val="006A01B3"/>
  </w:style>
  <w:style w:type="paragraph" w:customStyle="1" w:styleId="4F5102A6E2FA4844AB9CA233753E4102">
    <w:name w:val="4F5102A6E2FA4844AB9CA233753E4102"/>
    <w:rsid w:val="00270B11"/>
  </w:style>
  <w:style w:type="paragraph" w:customStyle="1" w:styleId="0495AFC84F9540768045899D86E6A4B3">
    <w:name w:val="0495AFC84F9540768045899D86E6A4B3"/>
    <w:rsid w:val="00270B11"/>
  </w:style>
  <w:style w:type="paragraph" w:customStyle="1" w:styleId="B9B6AE18C047496782BA8EC4582AE2A1">
    <w:name w:val="B9B6AE18C047496782BA8EC4582AE2A1"/>
    <w:rsid w:val="00270B11"/>
  </w:style>
  <w:style w:type="paragraph" w:customStyle="1" w:styleId="ED396CEC11564583BFCB544080C51040">
    <w:name w:val="ED396CEC11564583BFCB544080C51040"/>
    <w:rsid w:val="00270B11"/>
  </w:style>
  <w:style w:type="paragraph" w:customStyle="1" w:styleId="07B96C3E186B4F73A688EB08B25A831C">
    <w:name w:val="07B96C3E186B4F73A688EB08B25A831C"/>
    <w:rsid w:val="002456C4"/>
  </w:style>
  <w:style w:type="paragraph" w:customStyle="1" w:styleId="DBA2A0E6AA0E450286F4BF3D8DBB6FA2">
    <w:name w:val="DBA2A0E6AA0E450286F4BF3D8DBB6FA2"/>
    <w:rsid w:val="002456C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156 Big Bear Lane, Ashville, PA 16613</CompanyAddress>
  <CompanyPhone>(814) 569-8750</CompanyPhone>
  <CompanyFax/>
  <CompanyEmail>WesleyG95@hotmail.com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5431C3B-1C29-4CFE-8693-96D0EE28630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486</TotalTime>
  <Pages>1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Wesley Gill</dc:creator>
  <cp:keywords/>
  <cp:lastModifiedBy>Wesley Gill</cp:lastModifiedBy>
  <cp:revision>84</cp:revision>
  <cp:lastPrinted>2016-01-11T15:16:00Z</cp:lastPrinted>
  <dcterms:created xsi:type="dcterms:W3CDTF">2015-12-06T22:40:00Z</dcterms:created>
  <dcterms:modified xsi:type="dcterms:W3CDTF">2016-01-19T15:29:00Z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TC029188809991</vt:lpwstr>
  </property>
</Properties>
</file>